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E5" w:rsidRDefault="00B22AF4" w:rsidP="00B22AF4">
      <w:pPr>
        <w:pStyle w:val="Heading1"/>
      </w:pPr>
      <w:proofErr w:type="spellStart"/>
      <w:r>
        <w:t>Microsoft.Activities</w:t>
      </w:r>
      <w:proofErr w:type="spellEnd"/>
      <w:r>
        <w:t xml:space="preserve"> Release Process</w:t>
      </w:r>
    </w:p>
    <w:p w:rsidR="00B22AF4" w:rsidRDefault="00B22AF4" w:rsidP="00B22AF4">
      <w:pPr>
        <w:pStyle w:val="ppBodyText"/>
      </w:pPr>
      <w:r>
        <w:t xml:space="preserve">This document describes the process for creating a release of </w:t>
      </w:r>
      <w:proofErr w:type="spellStart"/>
      <w:r>
        <w:t>Microsoft.Activities</w:t>
      </w:r>
      <w:proofErr w:type="spellEnd"/>
      <w:r>
        <w:t xml:space="preserve"> and </w:t>
      </w:r>
      <w:proofErr w:type="spellStart"/>
      <w:r>
        <w:t>Microsoft.Activities.UnitTesting</w:t>
      </w:r>
      <w:proofErr w:type="spellEnd"/>
      <w:r>
        <w:t>.</w:t>
      </w:r>
    </w:p>
    <w:sdt>
      <w:sdtPr>
        <w:alias w:val="Topic"/>
        <w:tag w:val="fa456494-cdd9-4626-8392-ba5e3a7c96c7"/>
        <w:id w:val="-1351408579"/>
        <w:placeholder>
          <w:docPart w:val="DefaultPlaceholder_1082065158"/>
        </w:placeholder>
        <w:text/>
      </w:sdtPr>
      <w:sdtEndPr/>
      <w:sdtContent>
        <w:p w:rsidR="001E2784" w:rsidRDefault="001E2784" w:rsidP="001E2784">
          <w:pPr>
            <w:pStyle w:val="ppTopic"/>
          </w:pPr>
          <w:r>
            <w:t>Build Machine Setup</w:t>
          </w:r>
        </w:p>
      </w:sdtContent>
    </w:sdt>
    <w:p w:rsidR="001E2784" w:rsidRDefault="001E2784" w:rsidP="001E2784">
      <w:pPr>
        <w:pStyle w:val="ppBodyText"/>
      </w:pPr>
      <w:r>
        <w:t>To setup the build machine you will need the following</w:t>
      </w:r>
    </w:p>
    <w:p w:rsidR="001E2784" w:rsidRDefault="001E2784" w:rsidP="001E2784">
      <w:pPr>
        <w:pStyle w:val="ppBulletList"/>
      </w:pPr>
      <w:r>
        <w:t>Visual Studio 2010 SP1</w:t>
      </w:r>
    </w:p>
    <w:p w:rsidR="001E2784" w:rsidRDefault="001E2784" w:rsidP="001E2784">
      <w:pPr>
        <w:pStyle w:val="ppBulletList"/>
      </w:pPr>
      <w:r>
        <w:t>.NET Framework 4 Platform Update 1</w:t>
      </w:r>
    </w:p>
    <w:p w:rsidR="001E2784" w:rsidRPr="00585BE0" w:rsidRDefault="001E2784" w:rsidP="002D01A9">
      <w:pPr>
        <w:pStyle w:val="ppBulletList"/>
        <w:rPr>
          <w:rStyle w:val="Hyperlink"/>
          <w:color w:val="auto"/>
          <w:u w:val="none"/>
        </w:rPr>
      </w:pPr>
      <w:proofErr w:type="spellStart"/>
      <w:r>
        <w:t>MSBuild</w:t>
      </w:r>
      <w:proofErr w:type="spellEnd"/>
      <w:r>
        <w:t xml:space="preserve"> Community Tasks</w:t>
      </w:r>
      <w:r w:rsidR="002D01A9">
        <w:t xml:space="preserve"> </w:t>
      </w:r>
      <w:hyperlink r:id="rId7" w:history="1">
        <w:r w:rsidR="002D01A9" w:rsidRPr="005E1C81">
          <w:rPr>
            <w:rStyle w:val="Hyperlink"/>
          </w:rPr>
          <w:t>http://msbuildtasks.tigris.org/</w:t>
        </w:r>
      </w:hyperlink>
    </w:p>
    <w:p w:rsidR="00585BE0" w:rsidRPr="00A23AD7" w:rsidRDefault="00140B29" w:rsidP="002D01A9">
      <w:pPr>
        <w:pStyle w:val="ppBulletList"/>
        <w:rPr>
          <w:rStyle w:val="Hyperlink"/>
          <w:color w:val="auto"/>
          <w:u w:val="none"/>
        </w:rPr>
      </w:pPr>
      <w:hyperlink r:id="rId8" w:history="1">
        <w:r w:rsidR="00585BE0" w:rsidRPr="00585BE0">
          <w:rPr>
            <w:rStyle w:val="Hyperlink"/>
          </w:rPr>
          <w:t>Sandcastle Help File Builder</w:t>
        </w:r>
      </w:hyperlink>
    </w:p>
    <w:p w:rsidR="00A23AD7" w:rsidRPr="00A23AD7" w:rsidRDefault="00140B29" w:rsidP="002D01A9">
      <w:pPr>
        <w:pStyle w:val="ppBulletList"/>
        <w:rPr>
          <w:rStyle w:val="Hyperlink"/>
          <w:color w:val="auto"/>
          <w:u w:val="none"/>
        </w:rPr>
      </w:pPr>
      <w:hyperlink r:id="rId9" w:history="1">
        <w:r w:rsidR="00A23AD7" w:rsidRPr="00A23AD7">
          <w:rPr>
            <w:rStyle w:val="Hyperlink"/>
          </w:rPr>
          <w:t>Nuget.exe</w:t>
        </w:r>
      </w:hyperlink>
    </w:p>
    <w:p w:rsidR="001E2784" w:rsidRPr="0021042B" w:rsidRDefault="0021042B" w:rsidP="0021042B">
      <w:pPr>
        <w:pStyle w:val="ppNote"/>
        <w:rPr>
          <w:b/>
        </w:rPr>
      </w:pPr>
      <w:r w:rsidRPr="0021042B">
        <w:rPr>
          <w:b/>
        </w:rPr>
        <w:t xml:space="preserve">Note: </w:t>
      </w:r>
      <w:r>
        <w:t>You cannot install the Visual Studio 11 Developer Preview on the build machine because it will cause build failures when side by side with Platform Update 1.</w:t>
      </w:r>
    </w:p>
    <w:p w:rsidR="001E2784" w:rsidRDefault="001E2784" w:rsidP="00A23AD7">
      <w:pPr>
        <w:pStyle w:val="ppBodyText"/>
        <w:numPr>
          <w:ilvl w:val="0"/>
          <w:numId w:val="0"/>
        </w:numPr>
      </w:pPr>
    </w:p>
    <w:p w:rsidR="00A23AD7" w:rsidRDefault="00A23AD7" w:rsidP="00A23AD7">
      <w:pPr>
        <w:pStyle w:val="Heading2"/>
      </w:pPr>
      <w:r>
        <w:t>Environment Variables</w:t>
      </w: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23AD7" w:rsidTr="00A2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23AD7" w:rsidRDefault="00A23AD7" w:rsidP="00A23AD7">
            <w:pPr>
              <w:pStyle w:val="ppTableText"/>
            </w:pPr>
            <w:r>
              <w:t>Variable</w:t>
            </w:r>
          </w:p>
        </w:tc>
        <w:tc>
          <w:tcPr>
            <w:tcW w:w="2500" w:type="pct"/>
          </w:tcPr>
          <w:p w:rsidR="00A23AD7" w:rsidRDefault="00A23AD7" w:rsidP="00A23AD7">
            <w:pPr>
              <w:pStyle w:val="ppTableText"/>
            </w:pPr>
            <w:r>
              <w:t>Description</w:t>
            </w:r>
          </w:p>
        </w:tc>
      </w:tr>
      <w:tr w:rsidR="00A23AD7" w:rsidTr="00A23AD7">
        <w:tc>
          <w:tcPr>
            <w:tcW w:w="2500" w:type="pct"/>
          </w:tcPr>
          <w:p w:rsidR="00A23AD7" w:rsidRDefault="00A23AD7" w:rsidP="00A23AD7">
            <w:pPr>
              <w:pStyle w:val="ppTableText"/>
            </w:pPr>
            <w:r>
              <w:t>LABDIR</w:t>
            </w:r>
          </w:p>
        </w:tc>
        <w:tc>
          <w:tcPr>
            <w:tcW w:w="2500" w:type="pct"/>
          </w:tcPr>
          <w:p w:rsidR="00A23AD7" w:rsidRDefault="00A23AD7" w:rsidP="00A23AD7">
            <w:pPr>
              <w:pStyle w:val="ppTableText"/>
            </w:pPr>
            <w:r>
              <w:t xml:space="preserve">Points to 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wf</w:t>
            </w:r>
            <w:proofErr w:type="spellEnd"/>
            <w:r>
              <w:t>\labs directory on disk</w:t>
            </w:r>
          </w:p>
        </w:tc>
      </w:tr>
      <w:tr w:rsidR="00A23AD7" w:rsidTr="00A23AD7">
        <w:tc>
          <w:tcPr>
            <w:tcW w:w="2500" w:type="pct"/>
          </w:tcPr>
          <w:p w:rsidR="00A23AD7" w:rsidRDefault="00A23AD7" w:rsidP="00A23AD7">
            <w:pPr>
              <w:pStyle w:val="ppTableText"/>
            </w:pPr>
            <w:r>
              <w:t>PATH</w:t>
            </w:r>
          </w:p>
        </w:tc>
        <w:tc>
          <w:tcPr>
            <w:tcW w:w="2500" w:type="pct"/>
          </w:tcPr>
          <w:p w:rsidR="00A23AD7" w:rsidRDefault="00A23AD7" w:rsidP="00A23AD7">
            <w:pPr>
              <w:pStyle w:val="ppTableText"/>
            </w:pPr>
            <w:r>
              <w:t>Must contain path to nuget.exe</w:t>
            </w:r>
          </w:p>
        </w:tc>
      </w:tr>
    </w:tbl>
    <w:p w:rsidR="00A23AD7" w:rsidRPr="00A23AD7" w:rsidRDefault="00A23AD7" w:rsidP="00A23AD7"/>
    <w:p w:rsidR="00A23AD7" w:rsidRDefault="00A23AD7" w:rsidP="00A23AD7">
      <w:pPr>
        <w:pStyle w:val="ppBodyText"/>
        <w:numPr>
          <w:ilvl w:val="0"/>
          <w:numId w:val="0"/>
        </w:numPr>
      </w:pPr>
    </w:p>
    <w:p w:rsidR="00B22AF4" w:rsidRPr="00B22AF4" w:rsidRDefault="00B22AF4" w:rsidP="00B22AF4">
      <w:pPr>
        <w:pStyle w:val="ppNote"/>
        <w:rPr>
          <w:b/>
        </w:rPr>
      </w:pPr>
      <w:r w:rsidRPr="00B22AF4">
        <w:rPr>
          <w:b/>
        </w:rPr>
        <w:t xml:space="preserve">Note: </w:t>
      </w:r>
      <w:r>
        <w:rPr>
          <w:b/>
        </w:rPr>
        <w:t xml:space="preserve">Because of the dependencies, </w:t>
      </w:r>
      <w:proofErr w:type="spellStart"/>
      <w:r>
        <w:rPr>
          <w:b/>
        </w:rPr>
        <w:t>Microsoft.Activities.UnitTesting</w:t>
      </w:r>
      <w:proofErr w:type="spellEnd"/>
      <w:r>
        <w:rPr>
          <w:b/>
        </w:rPr>
        <w:t xml:space="preserve"> should be updated released whenever a new release of </w:t>
      </w:r>
      <w:proofErr w:type="spellStart"/>
      <w:r>
        <w:rPr>
          <w:b/>
        </w:rPr>
        <w:t>Microsoft.Activities</w:t>
      </w:r>
      <w:proofErr w:type="spellEnd"/>
      <w:r>
        <w:rPr>
          <w:b/>
        </w:rPr>
        <w:t xml:space="preserve"> is created</w:t>
      </w:r>
    </w:p>
    <w:sdt>
      <w:sdtPr>
        <w:alias w:val="Topic"/>
        <w:tag w:val="41af805c-430d-43ae-8575-9923d9813e55"/>
        <w:id w:val="-1827509193"/>
        <w:placeholder>
          <w:docPart w:val="DefaultPlaceholder_1082065158"/>
        </w:placeholder>
        <w:text/>
      </w:sdtPr>
      <w:sdtEndPr/>
      <w:sdtContent>
        <w:p w:rsidR="00B22AF4" w:rsidRDefault="00B22AF4" w:rsidP="00B22AF4">
          <w:pPr>
            <w:pStyle w:val="ppTopic"/>
          </w:pPr>
          <w:r>
            <w:t>Prepare</w:t>
          </w:r>
        </w:p>
      </w:sdtContent>
    </w:sdt>
    <w:p w:rsidR="00B22AF4" w:rsidRDefault="00B22AF4" w:rsidP="00B22AF4">
      <w:pPr>
        <w:pStyle w:val="ppBodyText"/>
      </w:pPr>
      <w:r>
        <w:t>The first step is to ensure that the code base is building properly and that all unit tests are passing.</w:t>
      </w:r>
    </w:p>
    <w:p w:rsidR="002A61B6" w:rsidRDefault="002A61B6" w:rsidP="002A61B6">
      <w:pPr>
        <w:pStyle w:val="ppProcedureStart"/>
      </w:pPr>
      <w:r>
        <w:t>Update Versions</w:t>
      </w:r>
    </w:p>
    <w:p w:rsidR="002A61B6" w:rsidRDefault="002A61B6" w:rsidP="002A61B6">
      <w:pPr>
        <w:pStyle w:val="ppNumberList"/>
      </w:pPr>
      <w:r>
        <w:t xml:space="preserve">Open the </w:t>
      </w:r>
      <w:r w:rsidR="00863951">
        <w:t>labsversion.txt</w:t>
      </w:r>
      <w:r>
        <w:t xml:space="preserve"> file </w:t>
      </w:r>
      <w:r w:rsidR="00863951">
        <w:t xml:space="preserve">and update the new version using the guidelines </w:t>
      </w:r>
      <w:hyperlink r:id="rId10" w:history="1">
        <w:r w:rsidR="00863951" w:rsidRPr="00863951">
          <w:rPr>
            <w:rStyle w:val="Hyperlink"/>
          </w:rPr>
          <w:t>here</w:t>
        </w:r>
      </w:hyperlink>
    </w:p>
    <w:p w:rsidR="00615342" w:rsidRDefault="00863951" w:rsidP="00863951">
      <w:pPr>
        <w:pStyle w:val="ppNumberList"/>
      </w:pPr>
      <w:r>
        <w:t>The revision number is auto-generated.</w:t>
      </w:r>
    </w:p>
    <w:p w:rsidR="002971FD" w:rsidRDefault="002971FD" w:rsidP="00863951">
      <w:pPr>
        <w:pStyle w:val="ppNumberList"/>
      </w:pPr>
      <w:r>
        <w:lastRenderedPageBreak/>
        <w:t xml:space="preserve">Create new releases on </w:t>
      </w:r>
      <w:proofErr w:type="spellStart"/>
      <w:r>
        <w:t>CodePlex</w:t>
      </w:r>
      <w:proofErr w:type="spellEnd"/>
      <w:r>
        <w:t xml:space="preserve"> for both Extensions and </w:t>
      </w:r>
      <w:proofErr w:type="spellStart"/>
      <w:r>
        <w:t>UnitTesting</w:t>
      </w:r>
      <w:proofErr w:type="spellEnd"/>
    </w:p>
    <w:p w:rsidR="002971FD" w:rsidRDefault="002971FD" w:rsidP="00863951">
      <w:pPr>
        <w:pStyle w:val="ppNumberList"/>
      </w:pPr>
      <w:r>
        <w:t>Checkout the install.ps1 scripts and update the URL to open post install with the releases</w:t>
      </w:r>
    </w:p>
    <w:p w:rsidR="002A61B6" w:rsidRDefault="002A61B6" w:rsidP="002A61B6">
      <w:pPr>
        <w:pStyle w:val="ppListEnd"/>
      </w:pPr>
    </w:p>
    <w:sdt>
      <w:sdtPr>
        <w:alias w:val="Topic"/>
        <w:tag w:val="b833b6f5-d413-4f19-9aa5-8c2417452802"/>
        <w:id w:val="-1364210402"/>
        <w:placeholder>
          <w:docPart w:val="DefaultPlaceholder_1082065158"/>
        </w:placeholder>
        <w:text/>
      </w:sdtPr>
      <w:sdtEndPr/>
      <w:sdtContent>
        <w:p w:rsidR="002A61B6" w:rsidRDefault="00394744" w:rsidP="00394744">
          <w:pPr>
            <w:pStyle w:val="ppTopic"/>
          </w:pPr>
          <w:r>
            <w:t>Build</w:t>
          </w:r>
        </w:p>
      </w:sdtContent>
    </w:sdt>
    <w:p w:rsidR="00B22AF4" w:rsidRDefault="00B22AF4" w:rsidP="00B22AF4">
      <w:pPr>
        <w:pStyle w:val="ppProcedureStart"/>
      </w:pPr>
      <w:r>
        <w:t>Task 1 - Build</w:t>
      </w:r>
    </w:p>
    <w:p w:rsidR="00B22AF4" w:rsidRDefault="00B22AF4" w:rsidP="00B22AF4">
      <w:pPr>
        <w:pStyle w:val="ppNumberList"/>
      </w:pPr>
      <w:r>
        <w:t>Open a Visual Studio 2010 Command Prompt</w:t>
      </w:r>
    </w:p>
    <w:p w:rsidR="00B22AF4" w:rsidRDefault="00B22AF4" w:rsidP="00B22AF4">
      <w:pPr>
        <w:pStyle w:val="ppNumberList"/>
      </w:pPr>
      <w:r>
        <w:t xml:space="preserve">Navigate to the </w:t>
      </w:r>
      <w:proofErr w:type="spellStart"/>
      <w:r>
        <w:t>src</w:t>
      </w:r>
      <w:proofErr w:type="spellEnd"/>
      <w:r>
        <w:t>\</w:t>
      </w:r>
      <w:proofErr w:type="spellStart"/>
      <w:r>
        <w:t>wf</w:t>
      </w:r>
      <w:proofErr w:type="spellEnd"/>
      <w:r>
        <w:t>\labs folder</w:t>
      </w:r>
    </w:p>
    <w:p w:rsidR="00B22AF4" w:rsidRDefault="00B22AF4" w:rsidP="00B22AF4">
      <w:pPr>
        <w:pStyle w:val="ppNumberList"/>
      </w:pPr>
      <w:r>
        <w:t>Run BuildLabs.cmd</w:t>
      </w:r>
    </w:p>
    <w:p w:rsidR="00B22AF4" w:rsidRPr="00B22AF4" w:rsidRDefault="00B22AF4" w:rsidP="00B22AF4">
      <w:pPr>
        <w:pStyle w:val="ppNoteIndent"/>
        <w:rPr>
          <w:b/>
        </w:rPr>
      </w:pPr>
      <w:r w:rsidRPr="00B22AF4">
        <w:rPr>
          <w:b/>
        </w:rPr>
        <w:t xml:space="preserve">Note: </w:t>
      </w:r>
      <w:r>
        <w:t xml:space="preserve">This builds release builds of both </w:t>
      </w:r>
      <w:proofErr w:type="spellStart"/>
      <w:r>
        <w:t>Microsoft.Activities</w:t>
      </w:r>
      <w:proofErr w:type="spellEnd"/>
      <w:r>
        <w:t xml:space="preserve"> and </w:t>
      </w:r>
      <w:proofErr w:type="spellStart"/>
      <w:r>
        <w:t>Microsoft.Activities.Labs</w:t>
      </w:r>
      <w:proofErr w:type="spellEnd"/>
      <w:r>
        <w:t xml:space="preserve"> and also creates the </w:t>
      </w:r>
      <w:proofErr w:type="spellStart"/>
      <w:r>
        <w:t>NuGet</w:t>
      </w:r>
      <w:proofErr w:type="spellEnd"/>
      <w:r>
        <w:t xml:space="preserve"> Packages</w:t>
      </w:r>
      <w:r w:rsidR="00064B04">
        <w:t>, Documentation and runs the unit tests</w:t>
      </w:r>
      <w:r>
        <w:t xml:space="preserve"> </w:t>
      </w:r>
    </w:p>
    <w:p w:rsidR="00B22AF4" w:rsidRDefault="00B22AF4" w:rsidP="00B22AF4">
      <w:pPr>
        <w:pStyle w:val="ppListEnd"/>
      </w:pPr>
    </w:p>
    <w:sdt>
      <w:sdtPr>
        <w:alias w:val="Topic"/>
        <w:tag w:val="22b8090b-d274-4333-94b6-4a4af1f5d6e5"/>
        <w:id w:val="-1682037235"/>
        <w:placeholder>
          <w:docPart w:val="DefaultPlaceholder_1082065158"/>
        </w:placeholder>
        <w:text/>
      </w:sdtPr>
      <w:sdtContent>
        <w:p w:rsidR="00E86819" w:rsidRDefault="00E86819" w:rsidP="00E86819">
          <w:pPr>
            <w:pStyle w:val="ppTopic"/>
          </w:pPr>
          <w:r>
            <w:t>Analyze</w:t>
          </w:r>
        </w:p>
      </w:sdtContent>
    </w:sdt>
    <w:p w:rsidR="00E86819" w:rsidRDefault="00E86819" w:rsidP="00E86819">
      <w:pPr>
        <w:pStyle w:val="ppProcedureStart"/>
      </w:pPr>
      <w:r>
        <w:t>Task 1 - Run Code Analysis</w:t>
      </w:r>
      <w:r w:rsidR="001065A2">
        <w:t xml:space="preserve"> on each of the solutions</w:t>
      </w:r>
    </w:p>
    <w:p w:rsidR="00E86819" w:rsidRDefault="00E86819" w:rsidP="00E86819">
      <w:pPr>
        <w:pStyle w:val="ppNumberList"/>
      </w:pPr>
      <w:r>
        <w:t>Run the Visual Studio Code Analysis with the recommended rules.  Correct any issues.</w:t>
      </w:r>
    </w:p>
    <w:p w:rsidR="00E86819" w:rsidRDefault="00E86819" w:rsidP="00E86819">
      <w:pPr>
        <w:pStyle w:val="ppNumberList"/>
      </w:pPr>
      <w:r>
        <w:t xml:space="preserve">Run </w:t>
      </w:r>
      <w:proofErr w:type="spellStart"/>
      <w:r>
        <w:t>Resharper’s</w:t>
      </w:r>
      <w:proofErr w:type="spellEnd"/>
      <w:r>
        <w:t xml:space="preserve"> Inspect Solution.  Correct any issues.</w:t>
      </w:r>
    </w:p>
    <w:p w:rsidR="00A95C03" w:rsidRPr="00A95C03" w:rsidRDefault="00A95C03" w:rsidP="00A95C03">
      <w:pPr>
        <w:pStyle w:val="ppNoteIndent"/>
        <w:rPr>
          <w:b/>
        </w:rPr>
      </w:pPr>
      <w:r w:rsidRPr="00A95C03">
        <w:rPr>
          <w:b/>
        </w:rPr>
        <w:t xml:space="preserve">Note: </w:t>
      </w:r>
      <w:proofErr w:type="spellStart"/>
      <w:r>
        <w:t>Resharper</w:t>
      </w:r>
      <w:proofErr w:type="spellEnd"/>
      <w:r>
        <w:t xml:space="preserve"> will sometimes detect C# compiler errors due to partial classes and generated files.  You can ignore these if the project builds successfully.</w:t>
      </w:r>
      <w:bookmarkStart w:id="0" w:name="_GoBack"/>
      <w:bookmarkEnd w:id="0"/>
    </w:p>
    <w:p w:rsidR="00E86819" w:rsidRDefault="00E86819" w:rsidP="00E86819">
      <w:pPr>
        <w:pStyle w:val="ppListEnd"/>
      </w:pPr>
    </w:p>
    <w:p w:rsidR="00E86819" w:rsidRPr="00E86819" w:rsidRDefault="00E86819" w:rsidP="00E86819">
      <w:pPr>
        <w:pStyle w:val="ppBodyText"/>
      </w:pPr>
    </w:p>
    <w:p w:rsidR="00E86819" w:rsidRPr="00E86819" w:rsidRDefault="00E86819" w:rsidP="00E86819">
      <w:pPr>
        <w:pStyle w:val="ppBodyText"/>
      </w:pPr>
    </w:p>
    <w:p w:rsidR="00B22AF4" w:rsidRPr="00B22AF4" w:rsidRDefault="00B22AF4" w:rsidP="00394744">
      <w:pPr>
        <w:pStyle w:val="ppBodyText"/>
        <w:numPr>
          <w:ilvl w:val="0"/>
          <w:numId w:val="0"/>
        </w:numPr>
      </w:pPr>
    </w:p>
    <w:sdt>
      <w:sdtPr>
        <w:alias w:val="Topic"/>
        <w:tag w:val="ff1f6404-ceb3-4bf5-86cc-fd0004c1b739"/>
        <w:id w:val="-580753766"/>
        <w:placeholder>
          <w:docPart w:val="DefaultPlaceholder_1082065158"/>
        </w:placeholder>
        <w:text/>
      </w:sdtPr>
      <w:sdtEndPr/>
      <w:sdtContent>
        <w:p w:rsidR="00B22AF4" w:rsidRDefault="00394744" w:rsidP="00394744">
          <w:pPr>
            <w:pStyle w:val="ppTopic"/>
          </w:pPr>
          <w:r>
            <w:t>Test</w:t>
          </w:r>
        </w:p>
      </w:sdtContent>
    </w:sdt>
    <w:p w:rsidR="00394744" w:rsidRDefault="00394744" w:rsidP="00394744">
      <w:pPr>
        <w:pStyle w:val="ppProcedureStart"/>
      </w:pPr>
      <w:r>
        <w:t xml:space="preserve">Task </w:t>
      </w:r>
      <w:r w:rsidR="00064B04">
        <w:t>1</w:t>
      </w:r>
      <w:r>
        <w:t xml:space="preserve"> – Verify </w:t>
      </w:r>
      <w:proofErr w:type="spellStart"/>
      <w:r>
        <w:t>NuGet</w:t>
      </w:r>
      <w:proofErr w:type="spellEnd"/>
      <w:r>
        <w:t xml:space="preserve"> Packages</w:t>
      </w:r>
    </w:p>
    <w:p w:rsidR="00394744" w:rsidRDefault="00394744" w:rsidP="00394744">
      <w:pPr>
        <w:pStyle w:val="ppNumberList"/>
      </w:pPr>
      <w:r>
        <w:t>Open Visual Studio</w:t>
      </w:r>
    </w:p>
    <w:p w:rsidR="00394744" w:rsidRDefault="00394744" w:rsidP="00394744">
      <w:pPr>
        <w:pStyle w:val="ppNumberList"/>
      </w:pPr>
      <w:r>
        <w:t xml:space="preserve">Install </w:t>
      </w:r>
      <w:proofErr w:type="spellStart"/>
      <w:r>
        <w:t>Microsoft.Activities</w:t>
      </w:r>
      <w:proofErr w:type="spellEnd"/>
      <w:r>
        <w:t xml:space="preserve"> and </w:t>
      </w:r>
      <w:proofErr w:type="spellStart"/>
      <w:r>
        <w:t>Microsoft.Activities.UnitTesting</w:t>
      </w:r>
      <w:proofErr w:type="spellEnd"/>
      <w:r>
        <w:t xml:space="preserve"> with </w:t>
      </w:r>
      <w:proofErr w:type="spellStart"/>
      <w:r>
        <w:t>NuGet</w:t>
      </w:r>
      <w:proofErr w:type="spellEnd"/>
      <w:r>
        <w:t xml:space="preserve"> from the test source</w:t>
      </w:r>
    </w:p>
    <w:p w:rsidR="00394744" w:rsidRDefault="00394744" w:rsidP="00394744">
      <w:pPr>
        <w:pStyle w:val="ppNumberList"/>
      </w:pPr>
      <w:r>
        <w:t>Open a Workflow – verify that the toolbox icons install correctly</w:t>
      </w:r>
    </w:p>
    <w:p w:rsidR="000B1162" w:rsidRDefault="000B1162" w:rsidP="000B1162">
      <w:pPr>
        <w:pStyle w:val="ppNoteIndent2"/>
      </w:pPr>
      <w:r w:rsidRPr="000B1162">
        <w:rPr>
          <w:b/>
        </w:rPr>
        <w:t>Note:</w:t>
      </w:r>
      <w:r>
        <w:t xml:space="preserve"> Test .NET 4 projects and Platform Update 1 projects</w:t>
      </w:r>
    </w:p>
    <w:p w:rsidR="00064B04" w:rsidRDefault="00064B04" w:rsidP="00394744">
      <w:pPr>
        <w:pStyle w:val="ppNumberList"/>
      </w:pPr>
      <w:r>
        <w:lastRenderedPageBreak/>
        <w:t>Verify that the correct web pages open after install</w:t>
      </w:r>
    </w:p>
    <w:p w:rsidR="00394744" w:rsidRDefault="00394744" w:rsidP="00394744">
      <w:pPr>
        <w:pStyle w:val="ppNumberList"/>
      </w:pPr>
      <w:r>
        <w:t>Uninstall the packages</w:t>
      </w:r>
    </w:p>
    <w:p w:rsidR="00394744" w:rsidRDefault="00394744" w:rsidP="00394744">
      <w:pPr>
        <w:pStyle w:val="ppListEnd"/>
      </w:pPr>
    </w:p>
    <w:p w:rsidR="00394744" w:rsidRPr="00394744" w:rsidRDefault="00394744" w:rsidP="00394744">
      <w:pPr>
        <w:pStyle w:val="ppBodyText"/>
      </w:pPr>
    </w:p>
    <w:sdt>
      <w:sdtPr>
        <w:alias w:val="Topic"/>
        <w:tag w:val="36a14eb2-8276-4f52-a2d4-acf38262aadb"/>
        <w:id w:val="115718967"/>
        <w:placeholder>
          <w:docPart w:val="DefaultPlaceholder_1082065158"/>
        </w:placeholder>
        <w:text/>
      </w:sdtPr>
      <w:sdtEndPr/>
      <w:sdtContent>
        <w:p w:rsidR="00394744" w:rsidRDefault="005A6126" w:rsidP="005A6126">
          <w:pPr>
            <w:pStyle w:val="ppTopic"/>
          </w:pPr>
          <w:r>
            <w:t>Publish</w:t>
          </w:r>
        </w:p>
      </w:sdtContent>
    </w:sdt>
    <w:p w:rsidR="005A6126" w:rsidRDefault="005A6126" w:rsidP="005A6126">
      <w:pPr>
        <w:pStyle w:val="ppBodyText"/>
      </w:pPr>
      <w:r>
        <w:t xml:space="preserve">Publishing involves publishing the package to </w:t>
      </w:r>
      <w:proofErr w:type="spellStart"/>
      <w:r>
        <w:t>NuGet</w:t>
      </w:r>
      <w:proofErr w:type="spellEnd"/>
      <w:r>
        <w:t xml:space="preserve"> and also to </w:t>
      </w:r>
      <w:proofErr w:type="spellStart"/>
      <w:r>
        <w:t>CodePlex</w:t>
      </w:r>
      <w:proofErr w:type="spellEnd"/>
      <w:r>
        <w:t>.</w:t>
      </w:r>
    </w:p>
    <w:p w:rsidR="005A6126" w:rsidRDefault="005A6126" w:rsidP="005A6126">
      <w:pPr>
        <w:pStyle w:val="Heading2"/>
      </w:pPr>
      <w:r>
        <w:t xml:space="preserve">Publish to </w:t>
      </w:r>
      <w:proofErr w:type="spellStart"/>
      <w:r>
        <w:t>CodePlex</w:t>
      </w:r>
      <w:proofErr w:type="spellEnd"/>
    </w:p>
    <w:p w:rsidR="005D45FB" w:rsidRDefault="005D45FB" w:rsidP="005D45FB">
      <w:pPr>
        <w:pStyle w:val="ppProcedureStart"/>
      </w:pPr>
      <w:r>
        <w:t xml:space="preserve">Task </w:t>
      </w:r>
      <w:r w:rsidR="00934D1F">
        <w:t>1</w:t>
      </w:r>
      <w:r>
        <w:t xml:space="preserve"> – Publish On </w:t>
      </w:r>
      <w:proofErr w:type="spellStart"/>
      <w:r>
        <w:t>CodePlex</w:t>
      </w:r>
      <w:proofErr w:type="spellEnd"/>
    </w:p>
    <w:p w:rsidR="005D45FB" w:rsidRDefault="005D45FB" w:rsidP="005D45FB">
      <w:pPr>
        <w:pStyle w:val="ppNumberList"/>
      </w:pPr>
      <w:r>
        <w:t xml:space="preserve">The release should already be created on </w:t>
      </w:r>
      <w:proofErr w:type="spellStart"/>
      <w:r>
        <w:t>CodePlex</w:t>
      </w:r>
      <w:proofErr w:type="spellEnd"/>
      <w:r>
        <w:t xml:space="preserve"> in the planning state.</w:t>
      </w:r>
    </w:p>
    <w:p w:rsidR="005D45FB" w:rsidRDefault="005D45FB" w:rsidP="005D45FB">
      <w:pPr>
        <w:pStyle w:val="ppNumberList"/>
      </w:pPr>
      <w:r>
        <w:t xml:space="preserve">Check in all files, note the </w:t>
      </w:r>
      <w:proofErr w:type="spellStart"/>
      <w:r>
        <w:t>ChangeSet</w:t>
      </w:r>
      <w:proofErr w:type="spellEnd"/>
      <w:r>
        <w:t xml:space="preserve"> number for the release</w:t>
      </w:r>
    </w:p>
    <w:p w:rsidR="005D45FB" w:rsidRDefault="005D45FB" w:rsidP="005D45FB">
      <w:pPr>
        <w:pStyle w:val="ppNumberList"/>
      </w:pPr>
      <w:r>
        <w:t xml:space="preserve">Edit the </w:t>
      </w:r>
      <w:proofErr w:type="spellStart"/>
      <w:r>
        <w:t>Microsoft.Activities</w:t>
      </w:r>
      <w:proofErr w:type="spellEnd"/>
      <w:r>
        <w:t xml:space="preserve"> release</w:t>
      </w:r>
    </w:p>
    <w:p w:rsidR="005D45FB" w:rsidRDefault="005D45FB" w:rsidP="005D45FB">
      <w:pPr>
        <w:pStyle w:val="ppNumberListIndent"/>
      </w:pPr>
      <w:r>
        <w:t>Upload each file and set the name to the file name starting with the .NET 4 version first</w:t>
      </w:r>
    </w:p>
    <w:p w:rsidR="005D45FB" w:rsidRDefault="005D45FB" w:rsidP="005D45FB">
      <w:pPr>
        <w:pStyle w:val="ppNumberListIndent"/>
      </w:pPr>
      <w:r>
        <w:t>Set the Development Status to Beta</w:t>
      </w:r>
    </w:p>
    <w:p w:rsidR="005D45FB" w:rsidRPr="005D45FB" w:rsidRDefault="005D45FB" w:rsidP="005D45FB">
      <w:pPr>
        <w:pStyle w:val="ppNumberListIndent"/>
      </w:pPr>
      <w:r>
        <w:t xml:space="preserve">Show to Public </w:t>
      </w:r>
      <w:r w:rsidRPr="005D45FB">
        <w:rPr>
          <w:b/>
        </w:rPr>
        <w:t>Yes</w:t>
      </w:r>
    </w:p>
    <w:p w:rsidR="005D45FB" w:rsidRPr="005D45FB" w:rsidRDefault="005D45FB" w:rsidP="005D45FB">
      <w:pPr>
        <w:pStyle w:val="ppNumberListIndent"/>
      </w:pPr>
      <w:r w:rsidRPr="005D45FB">
        <w:t>Recommended Release</w:t>
      </w:r>
      <w:r>
        <w:t xml:space="preserve"> </w:t>
      </w:r>
      <w:r w:rsidRPr="005D45FB">
        <w:rPr>
          <w:b/>
        </w:rPr>
        <w:t>Yes</w:t>
      </w:r>
    </w:p>
    <w:p w:rsidR="005D45FB" w:rsidRPr="005D45FB" w:rsidRDefault="005D45FB" w:rsidP="005D45FB">
      <w:pPr>
        <w:pStyle w:val="ppNumberListIndent"/>
      </w:pPr>
      <w:r w:rsidRPr="005D45FB">
        <w:t>Rep</w:t>
      </w:r>
      <w:r>
        <w:t xml:space="preserve">lace recommended </w:t>
      </w:r>
      <w:r w:rsidRPr="005D45FB">
        <w:rPr>
          <w:b/>
        </w:rPr>
        <w:t>Add</w:t>
      </w:r>
    </w:p>
    <w:p w:rsidR="005D45FB" w:rsidRDefault="005D45FB" w:rsidP="005D45FB">
      <w:pPr>
        <w:pStyle w:val="ppNumberListIndent"/>
      </w:pPr>
      <w:r w:rsidRPr="005D45FB">
        <w:t>Change Set #</w:t>
      </w:r>
      <w:r>
        <w:t xml:space="preserve"> add the change set number</w:t>
      </w:r>
    </w:p>
    <w:p w:rsidR="005D45FB" w:rsidRDefault="005D45FB" w:rsidP="005D45FB">
      <w:pPr>
        <w:pStyle w:val="ppNumberListIndent"/>
      </w:pPr>
      <w:r>
        <w:t>Save and copy the Wiki</w:t>
      </w:r>
      <w:r w:rsidR="00A72619">
        <w:t xml:space="preserve"> </w:t>
      </w:r>
      <w:r>
        <w:t>Link</w:t>
      </w:r>
    </w:p>
    <w:p w:rsidR="00A72619" w:rsidRPr="005D45FB" w:rsidRDefault="00A72619" w:rsidP="00A72619">
      <w:pPr>
        <w:pStyle w:val="ppNumberList"/>
      </w:pPr>
      <w:r>
        <w:t xml:space="preserve">Repeat the process for </w:t>
      </w:r>
      <w:proofErr w:type="spellStart"/>
      <w:r>
        <w:t>Microsoft.Activities.UnitTesting</w:t>
      </w:r>
      <w:proofErr w:type="spellEnd"/>
    </w:p>
    <w:p w:rsidR="005D45FB" w:rsidRDefault="005D45FB" w:rsidP="005D45FB">
      <w:pPr>
        <w:pStyle w:val="ppListEnd"/>
      </w:pPr>
    </w:p>
    <w:p w:rsidR="005D45FB" w:rsidRDefault="005D45FB" w:rsidP="005D45FB">
      <w:pPr>
        <w:pStyle w:val="ppProcedureStart"/>
      </w:pPr>
      <w:r>
        <w:t xml:space="preserve">Task 3 – Update </w:t>
      </w:r>
      <w:proofErr w:type="spellStart"/>
      <w:r>
        <w:t>CodePlex</w:t>
      </w:r>
      <w:proofErr w:type="spellEnd"/>
      <w:r>
        <w:t xml:space="preserve"> Home Page</w:t>
      </w:r>
    </w:p>
    <w:p w:rsidR="005D45FB" w:rsidRDefault="00A72619" w:rsidP="005D45FB">
      <w:pPr>
        <w:pStyle w:val="ppNumberList"/>
      </w:pPr>
      <w:r>
        <w:t>Go to the home page and edit it</w:t>
      </w:r>
    </w:p>
    <w:p w:rsidR="00A72619" w:rsidRDefault="00A72619" w:rsidP="005D45FB">
      <w:pPr>
        <w:pStyle w:val="ppNumberList"/>
      </w:pPr>
      <w:r>
        <w:t xml:space="preserve">Update the </w:t>
      </w:r>
      <w:proofErr w:type="spellStart"/>
      <w:r>
        <w:t>Microsoft.Activities</w:t>
      </w:r>
      <w:proofErr w:type="spellEnd"/>
      <w:r>
        <w:t xml:space="preserve"> link under Labs with the Wiki link for the release</w:t>
      </w:r>
    </w:p>
    <w:p w:rsidR="00A72619" w:rsidRDefault="00A72619" w:rsidP="005D45FB">
      <w:pPr>
        <w:pStyle w:val="ppNumberList"/>
      </w:pPr>
      <w:r>
        <w:t xml:space="preserve">Update the </w:t>
      </w:r>
      <w:proofErr w:type="spellStart"/>
      <w:r>
        <w:t>Microsoft.Activities.UnitTesting</w:t>
      </w:r>
      <w:proofErr w:type="spellEnd"/>
      <w:r>
        <w:t xml:space="preserve"> link</w:t>
      </w:r>
    </w:p>
    <w:p w:rsidR="005D45FB" w:rsidRDefault="005D45FB" w:rsidP="005D45FB">
      <w:pPr>
        <w:pStyle w:val="ppListEnd"/>
      </w:pPr>
    </w:p>
    <w:p w:rsidR="00144AB4" w:rsidRDefault="00144AB4" w:rsidP="00144AB4">
      <w:pPr>
        <w:pStyle w:val="ppProcedureStart"/>
      </w:pPr>
      <w:r>
        <w:t>Task 4 – Update Releases</w:t>
      </w:r>
    </w:p>
    <w:p w:rsidR="00144AB4" w:rsidRPr="00144AB4" w:rsidRDefault="00144AB4" w:rsidP="00144AB4">
      <w:pPr>
        <w:pStyle w:val="ppNumberList"/>
      </w:pPr>
      <w:r>
        <w:t xml:space="preserve">Edit the previous releases and set Show To Public </w:t>
      </w:r>
      <w:r w:rsidRPr="00144AB4">
        <w:rPr>
          <w:b/>
        </w:rPr>
        <w:t>No</w:t>
      </w:r>
    </w:p>
    <w:p w:rsidR="00144AB4" w:rsidRDefault="00144AB4" w:rsidP="00144AB4">
      <w:pPr>
        <w:pStyle w:val="ppNumberList"/>
      </w:pPr>
      <w:r>
        <w:t>Create a new release with the next version number and Development Status Planned</w:t>
      </w:r>
    </w:p>
    <w:p w:rsidR="00D30046" w:rsidRDefault="00D30046" w:rsidP="00144AB4">
      <w:pPr>
        <w:pStyle w:val="ppNumberList"/>
      </w:pPr>
      <w:r>
        <w:t xml:space="preserve">Close associated </w:t>
      </w:r>
      <w:r w:rsidR="000E6B65">
        <w:t xml:space="preserve">issues with the release set to the correct version </w:t>
      </w:r>
    </w:p>
    <w:p w:rsidR="00144AB4" w:rsidRDefault="00144AB4" w:rsidP="00144AB4">
      <w:pPr>
        <w:pStyle w:val="ppListEnd"/>
      </w:pPr>
    </w:p>
    <w:p w:rsidR="005A6126" w:rsidRDefault="000E6B65" w:rsidP="000E6B65">
      <w:pPr>
        <w:pStyle w:val="Heading2"/>
      </w:pPr>
      <w:r>
        <w:lastRenderedPageBreak/>
        <w:t xml:space="preserve">Publish to </w:t>
      </w:r>
      <w:proofErr w:type="spellStart"/>
      <w:r>
        <w:t>NuGet</w:t>
      </w:r>
      <w:proofErr w:type="spellEnd"/>
    </w:p>
    <w:p w:rsidR="00BE2E1A" w:rsidRDefault="00BE2E1A" w:rsidP="00BE2E1A">
      <w:pPr>
        <w:pStyle w:val="ppProcedureStart"/>
      </w:pPr>
      <w:r>
        <w:t>Task 1 – Run Publish Labs.cmd</w:t>
      </w:r>
    </w:p>
    <w:p w:rsidR="00BE2E1A" w:rsidRDefault="00054B50" w:rsidP="00BE2E1A">
      <w:pPr>
        <w:pStyle w:val="ppNumberList"/>
      </w:pPr>
      <w:r>
        <w:t xml:space="preserve">Navigate to the </w:t>
      </w:r>
      <w:proofErr w:type="spellStart"/>
      <w:r>
        <w:t>NuGet.TestSource</w:t>
      </w:r>
      <w:proofErr w:type="spellEnd"/>
      <w:r>
        <w:t xml:space="preserve"> directory</w:t>
      </w:r>
    </w:p>
    <w:p w:rsidR="00054B50" w:rsidRDefault="00054B50" w:rsidP="00BE2E1A">
      <w:pPr>
        <w:pStyle w:val="ppNumberList"/>
      </w:pPr>
      <w:r>
        <w:t xml:space="preserve">Run the command </w:t>
      </w:r>
      <w:proofErr w:type="spellStart"/>
      <w:r>
        <w:t>nuget</w:t>
      </w:r>
      <w:proofErr w:type="spellEnd"/>
      <w:r>
        <w:t xml:space="preserve"> push </w:t>
      </w:r>
      <w:proofErr w:type="spellStart"/>
      <w:r>
        <w:t>Microsoft.Activities.x.x.x.x</w:t>
      </w:r>
      <w:proofErr w:type="spellEnd"/>
      <w:r>
        <w:t xml:space="preserve"> </w:t>
      </w:r>
    </w:p>
    <w:p w:rsidR="00BE2E1A" w:rsidRDefault="00BE2E1A" w:rsidP="00BE2E1A">
      <w:pPr>
        <w:pStyle w:val="ppListEnd"/>
      </w:pPr>
    </w:p>
    <w:p w:rsidR="00BE2E1A" w:rsidRPr="00BE2E1A" w:rsidRDefault="00BE2E1A" w:rsidP="00BE2E1A">
      <w:pPr>
        <w:pStyle w:val="ppBodyText"/>
      </w:pPr>
    </w:p>
    <w:p w:rsidR="005A6126" w:rsidRPr="005A6126" w:rsidRDefault="005A6126" w:rsidP="005A6126">
      <w:pPr>
        <w:pStyle w:val="ppBodyText"/>
      </w:pPr>
    </w:p>
    <w:sectPr w:rsidR="005A6126" w:rsidRPr="005A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F4"/>
    <w:rsid w:val="00054B50"/>
    <w:rsid w:val="00064B04"/>
    <w:rsid w:val="000B1162"/>
    <w:rsid w:val="000E6B65"/>
    <w:rsid w:val="001065A2"/>
    <w:rsid w:val="00131DEA"/>
    <w:rsid w:val="00140B29"/>
    <w:rsid w:val="00144AB4"/>
    <w:rsid w:val="001E2784"/>
    <w:rsid w:val="0021042B"/>
    <w:rsid w:val="002971FD"/>
    <w:rsid w:val="002A61B6"/>
    <w:rsid w:val="002D01A9"/>
    <w:rsid w:val="00394744"/>
    <w:rsid w:val="00577226"/>
    <w:rsid w:val="00585BE0"/>
    <w:rsid w:val="005A6126"/>
    <w:rsid w:val="005D45FB"/>
    <w:rsid w:val="00615342"/>
    <w:rsid w:val="006B30B1"/>
    <w:rsid w:val="00863951"/>
    <w:rsid w:val="00934D1F"/>
    <w:rsid w:val="00A23AD7"/>
    <w:rsid w:val="00A72619"/>
    <w:rsid w:val="00A95C03"/>
    <w:rsid w:val="00B22AF4"/>
    <w:rsid w:val="00BE2E1A"/>
    <w:rsid w:val="00D30046"/>
    <w:rsid w:val="00E86819"/>
    <w:rsid w:val="00F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22AF4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22A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22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22A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22A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22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22AF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22AF4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22AF4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22AF4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22AF4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22AF4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22AF4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22AF4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22AF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22AF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22AF4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22AF4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22AF4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22AF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22AF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22AF4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22AF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22AF4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22AF4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22AF4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22AF4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22AF4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22AF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22AF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22AF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22AF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22AF4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22AF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22AF4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22AF4"/>
  </w:style>
  <w:style w:type="paragraph" w:customStyle="1" w:styleId="ppNumberList">
    <w:name w:val="pp Number List"/>
    <w:basedOn w:val="Normal"/>
    <w:rsid w:val="00B22AF4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22AF4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22AF4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22AF4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22AF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22AF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22AF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22AF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22AF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22AF4"/>
    <w:rPr>
      <w:color w:val="333399"/>
    </w:rPr>
  </w:style>
  <w:style w:type="paragraph" w:customStyle="1" w:styleId="ppShowMe">
    <w:name w:val="pp Show Me"/>
    <w:basedOn w:val="Normal"/>
    <w:next w:val="ppBodyText"/>
    <w:rsid w:val="00B22AF4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22AF4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22AF4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22AF4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22AF4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22AF4"/>
  </w:style>
  <w:style w:type="table" w:styleId="TableGrid">
    <w:name w:val="Table Grid"/>
    <w:basedOn w:val="TableNormal"/>
    <w:rsid w:val="00B22AF4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22AF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2AF4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22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AF4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22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AF4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22AF4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22A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A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22A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F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22A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22AF4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22AF4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22AF4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22AF4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22AF4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22AF4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22AF4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22AF4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22AF4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22AF4"/>
    <w:pPr>
      <w:numPr>
        <w:ilvl w:val="4"/>
      </w:numPr>
      <w:ind w:left="2160" w:firstLine="0"/>
    </w:pPr>
  </w:style>
  <w:style w:type="character" w:styleId="Hyperlink">
    <w:name w:val="Hyperlink"/>
    <w:basedOn w:val="DefaultParagraphFont"/>
    <w:uiPriority w:val="99"/>
    <w:unhideWhenUsed/>
    <w:rsid w:val="002D01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22AF4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22A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22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22A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22A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22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22AF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22AF4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22AF4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22AF4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22AF4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22AF4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22AF4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22AF4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22AF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22AF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22AF4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22AF4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22AF4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22AF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22AF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22AF4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22AF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22AF4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22AF4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22AF4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22AF4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22AF4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22AF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22AF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22AF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22AF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22AF4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22AF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22AF4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22AF4"/>
  </w:style>
  <w:style w:type="paragraph" w:customStyle="1" w:styleId="ppNumberList">
    <w:name w:val="pp Number List"/>
    <w:basedOn w:val="Normal"/>
    <w:rsid w:val="00B22AF4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22AF4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22AF4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22AF4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22AF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22AF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22AF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22AF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22AF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22AF4"/>
    <w:rPr>
      <w:color w:val="333399"/>
    </w:rPr>
  </w:style>
  <w:style w:type="paragraph" w:customStyle="1" w:styleId="ppShowMe">
    <w:name w:val="pp Show Me"/>
    <w:basedOn w:val="Normal"/>
    <w:next w:val="ppBodyText"/>
    <w:rsid w:val="00B22AF4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22AF4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22AF4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22AF4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22AF4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22AF4"/>
  </w:style>
  <w:style w:type="table" w:styleId="TableGrid">
    <w:name w:val="Table Grid"/>
    <w:basedOn w:val="TableNormal"/>
    <w:rsid w:val="00B22AF4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22AF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2AF4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22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AF4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22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AF4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22AF4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22A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A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22A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F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22A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22AF4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22AF4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22AF4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22AF4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22AF4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22AF4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22AF4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22AF4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22AF4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22AF4"/>
    <w:pPr>
      <w:numPr>
        <w:ilvl w:val="4"/>
      </w:numPr>
      <w:ind w:left="2160" w:firstLine="0"/>
    </w:pPr>
  </w:style>
  <w:style w:type="character" w:styleId="Hyperlink">
    <w:name w:val="Hyperlink"/>
    <w:basedOn w:val="DefaultParagraphFont"/>
    <w:uiPriority w:val="99"/>
    <w:unhideWhenUsed/>
    <w:rsid w:val="002D0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fb.codeplex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sbuildtasks.tigris.org/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f.codeplex.com/wikipage?title=How%20projects%20are%20versioned&amp;referringTitle=Document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nuget.codeplex.com/releas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jacob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CFBE4-7718-4B8F-B138-EAD9AB3C7BC0}"/>
      </w:docPartPr>
      <w:docPartBody>
        <w:p w:rsidR="00295C08" w:rsidRDefault="00735A5F">
          <w:r w:rsidRPr="00A500B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5F"/>
    <w:rsid w:val="00194CBB"/>
    <w:rsid w:val="002300A8"/>
    <w:rsid w:val="00295C08"/>
    <w:rsid w:val="003B775B"/>
    <w:rsid w:val="0064417D"/>
    <w:rsid w:val="00735A5F"/>
    <w:rsid w:val="00984A36"/>
    <w:rsid w:val="009C2E58"/>
    <w:rsid w:val="00BD5192"/>
    <w:rsid w:val="00CA3712"/>
    <w:rsid w:val="00E76E41"/>
    <w:rsid w:val="00E8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A5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A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f a 4 5 6 4 9 4 - c d d 9 - 4 6 2 6 - 8 3 9 2 - b a 5 e 3 a 7 c 9 6 c 7 "   t i t l e = " B u i l d   M a c h i n e   S e t u p "   s t y l e = " T o p i c " / >  
     < t o p i c   i d = " 4 1 a f 8 0 5 c - 4 3 0 d - 4 3 a e - 8 5 7 5 - 9 9 2 3 d 9 8 1 3 e 5 5 "   t i t l e = " P r e p a r e "   s t y l e = " T o p i c " / >  
     < t o p i c   i d = " b 8 3 3 b 6 f 5 - d 4 1 3 - 4 f 1 9 - 9 a a 5 - 8 c 2 4 1 7 4 5 2 8 0 2 "   t i t l e = " B u i l d "   s t y l e = " T o p i c " / >  
     < t o p i c   i d = " 2 2 b 8 0 9 0 b - d 2 7 4 - 4 3 3 3 - 9 4 b 6 - 4 a 4 a f 1 f 5 d 6 e 5 "   t i t l e = " A n a l y z e "   s t y l e = " T o p i c " / >  
     < t o p i c   i d = " f f 1 f 6 4 0 4 - c e b 3 - 4 b f 5 - 8 6 c c - f d 0 0 0 4 c 1 b 7 3 9 "   t i t l e = " T e s t "   s t y l e = " T o p i c " / >  
     < t o p i c   i d = " 3 6 a 1 4 e b 2 - 8 2 7 6 - 4 f 5 2 - a 2 d 4 - a c f 3 8 2 6 2 a a d b "   t i t l e = " P u b l i s h "   s t y l e = " T o p i c " / >  
 < / t o c > 
</file>

<file path=customXml/itemProps1.xml><?xml version="1.0" encoding="utf-8"?>
<ds:datastoreItem xmlns:ds="http://schemas.openxmlformats.org/officeDocument/2006/customXml" ds:itemID="{6BA5CAB7-F15D-4043-B9D3-23B7C5EC674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358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Jacobs</dc:creator>
  <cp:lastModifiedBy>Ron Jacobs</cp:lastModifiedBy>
  <cp:revision>11</cp:revision>
  <dcterms:created xsi:type="dcterms:W3CDTF">2011-09-21T15:51:00Z</dcterms:created>
  <dcterms:modified xsi:type="dcterms:W3CDTF">2012-06-26T19:01:00Z</dcterms:modified>
</cp:coreProperties>
</file>